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22"/>
        <w:gridCol w:w="84"/>
        <w:gridCol w:w="3942"/>
        <w:gridCol w:w="2325"/>
        <w:gridCol w:w="33"/>
        <w:gridCol w:w="20"/>
        <w:gridCol w:w="2122"/>
      </w:tblGrid>
      <w:tr w:rsidR="008E18D5" w:rsidRPr="00DE7766" w:rsidTr="00142446">
        <w:tc>
          <w:tcPr>
            <w:tcW w:w="9000" w:type="dxa"/>
            <w:gridSpan w:val="8"/>
          </w:tcPr>
          <w:p w:rsidR="00075E73" w:rsidRPr="00105FF9" w:rsidRDefault="00E000CF" w:rsidP="00787E92">
            <w:pPr>
              <w:pStyle w:val="ContactInfo"/>
              <w:jc w:val="center"/>
              <w:rPr>
                <w:b/>
                <w:sz w:val="28"/>
                <w:szCs w:val="32"/>
              </w:rPr>
            </w:pPr>
            <w:r w:rsidRPr="00105FF9">
              <w:rPr>
                <w:noProof/>
                <w:sz w:val="14"/>
              </w:rPr>
              <w:drawing>
                <wp:anchor distT="0" distB="0" distL="114300" distR="114300" simplePos="0" relativeHeight="251658240" behindDoc="0" locked="0" layoutInCell="1" allowOverlap="1" wp14:anchorId="0B8D1006" wp14:editId="3DAC6682">
                  <wp:simplePos x="0" y="0"/>
                  <wp:positionH relativeFrom="column">
                    <wp:posOffset>5266944</wp:posOffset>
                  </wp:positionH>
                  <wp:positionV relativeFrom="paragraph">
                    <wp:posOffset>15675</wp:posOffset>
                  </wp:positionV>
                  <wp:extent cx="929069" cy="929069"/>
                  <wp:effectExtent l="0" t="0" r="4445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69" cy="929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B28B8" w:rsidRPr="00105FF9">
              <w:rPr>
                <w:b/>
                <w:sz w:val="28"/>
                <w:szCs w:val="32"/>
              </w:rPr>
              <w:t>Michael Kelly</w:t>
            </w:r>
          </w:p>
          <w:p w:rsidR="008E18D5" w:rsidRDefault="000B28B8" w:rsidP="00787E92">
            <w:pPr>
              <w:pStyle w:val="ContactInfo"/>
              <w:jc w:val="center"/>
            </w:pPr>
            <w:r>
              <w:t>2192 Garfield Rd</w:t>
            </w:r>
            <w:r w:rsidR="00787E92">
              <w:t xml:space="preserve">  </w:t>
            </w:r>
            <w:r>
              <w:t>Auburn, MI  48611</w:t>
            </w:r>
          </w:p>
          <w:p w:rsidR="00C069B4" w:rsidRDefault="00C87831" w:rsidP="00787E92">
            <w:pPr>
              <w:pStyle w:val="ContactInfo"/>
              <w:jc w:val="center"/>
            </w:pPr>
            <w:hyperlink r:id="rId9" w:history="1">
              <w:r w:rsidR="00787E92" w:rsidRPr="002B3E8E">
                <w:rPr>
                  <w:rStyle w:val="Hyperlink"/>
                </w:rPr>
                <w:t>mike@plusonedevelopments.com</w:t>
              </w:r>
            </w:hyperlink>
          </w:p>
          <w:p w:rsidR="00105FF9" w:rsidRPr="00EB633B" w:rsidRDefault="00481DD9" w:rsidP="00481DD9">
            <w:pPr>
              <w:pStyle w:val="ContactInfo"/>
              <w:jc w:val="center"/>
            </w:pPr>
            <w:hyperlink r:id="rId10" w:history="1">
              <w:r w:rsidRPr="00481DD9">
                <w:rPr>
                  <w:rStyle w:val="Hyperlink"/>
                </w:rPr>
                <w:t>http://resume.plusonedevelopments.com</w:t>
              </w:r>
            </w:hyperlink>
            <w:r w:rsidR="00EB633B">
              <w:br/>
              <w:t>(989) 714-3269</w:t>
            </w:r>
          </w:p>
        </w:tc>
      </w:tr>
      <w:tr w:rsidR="00DE7766" w:rsidRPr="00DE7766" w:rsidTr="00142446">
        <w:trPr>
          <w:trHeight w:val="360"/>
        </w:trPr>
        <w:tc>
          <w:tcPr>
            <w:tcW w:w="9000" w:type="dxa"/>
            <w:gridSpan w:val="8"/>
          </w:tcPr>
          <w:p w:rsidR="00DE7766" w:rsidRPr="00105FF9" w:rsidRDefault="009548CA" w:rsidP="00105FF9">
            <w:pPr>
              <w:pStyle w:val="Heading1"/>
              <w:jc w:val="center"/>
              <w:rPr>
                <w:b/>
              </w:rPr>
            </w:pPr>
            <w:r w:rsidRPr="00105FF9">
              <w:rPr>
                <w:b/>
              </w:rPr>
              <w:t>Summary</w:t>
            </w:r>
          </w:p>
        </w:tc>
      </w:tr>
      <w:tr w:rsidR="00DE7766" w:rsidRPr="00DE7766" w:rsidTr="00142446">
        <w:trPr>
          <w:trHeight w:val="504"/>
        </w:trPr>
        <w:tc>
          <w:tcPr>
            <w:tcW w:w="452" w:type="dxa"/>
          </w:tcPr>
          <w:p w:rsidR="00DE7766" w:rsidRDefault="00DE7766" w:rsidP="00116379">
            <w:pPr>
              <w:pStyle w:val="Heading1"/>
            </w:pPr>
          </w:p>
        </w:tc>
        <w:tc>
          <w:tcPr>
            <w:tcW w:w="8548" w:type="dxa"/>
            <w:gridSpan w:val="7"/>
          </w:tcPr>
          <w:p w:rsidR="006A4AB5" w:rsidRDefault="006A4AB5" w:rsidP="00105FF9">
            <w:pPr>
              <w:spacing w:before="0" w:after="0"/>
              <w:rPr>
                <w:color w:val="000000" w:themeColor="text1"/>
              </w:rPr>
            </w:pPr>
          </w:p>
          <w:p w:rsidR="00142446" w:rsidRDefault="006A4AB5" w:rsidP="00105FF9">
            <w:pPr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self-motivated tech enthusiast with experience in both hardware and software.  I am currently pursuing my bachelor’s degree in Computer Science, with a focus on project management and software development.  </w:t>
            </w:r>
          </w:p>
          <w:p w:rsidR="00142446" w:rsidRDefault="00142446" w:rsidP="00105FF9">
            <w:pPr>
              <w:spacing w:before="0" w:after="0"/>
              <w:rPr>
                <w:color w:val="000000" w:themeColor="text1"/>
              </w:rPr>
            </w:pPr>
          </w:p>
          <w:p w:rsidR="006A4AB5" w:rsidRPr="00EB633B" w:rsidRDefault="0070392E" w:rsidP="00105FF9">
            <w:pPr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have many years of experience in the IT </w:t>
            </w:r>
            <w:r w:rsidR="00142446">
              <w:rPr>
                <w:color w:val="000000" w:themeColor="text1"/>
              </w:rPr>
              <w:t>industry</w:t>
            </w:r>
            <w:r>
              <w:rPr>
                <w:color w:val="000000" w:themeColor="text1"/>
              </w:rPr>
              <w:t xml:space="preserve"> where I have enjoyed the challenge of maintaining my education in a fast paced field. </w:t>
            </w:r>
            <w:r w:rsidR="004541AD">
              <w:rPr>
                <w:color w:val="000000" w:themeColor="text1"/>
              </w:rPr>
              <w:t>The time I have spent</w:t>
            </w:r>
            <w:r>
              <w:rPr>
                <w:color w:val="000000" w:themeColor="text1"/>
              </w:rPr>
              <w:t xml:space="preserve"> as an IT consultant has given me valuable experience </w:t>
            </w:r>
            <w:r w:rsidR="006A4AB5">
              <w:rPr>
                <w:color w:val="000000" w:themeColor="text1"/>
              </w:rPr>
              <w:t xml:space="preserve">working </w:t>
            </w:r>
            <w:r w:rsidR="002D38BA">
              <w:rPr>
                <w:color w:val="000000" w:themeColor="text1"/>
              </w:rPr>
              <w:t xml:space="preserve">with </w:t>
            </w:r>
            <w:r>
              <w:rPr>
                <w:color w:val="000000" w:themeColor="text1"/>
              </w:rPr>
              <w:t xml:space="preserve">small and medium </w:t>
            </w:r>
            <w:r w:rsidR="002D38BA">
              <w:rPr>
                <w:color w:val="000000" w:themeColor="text1"/>
              </w:rPr>
              <w:t>businesses on solving important problems within restrictive budgets.  Because of these experiences, I have developed a talent for creative problem solving that would be an asset for any modern company.</w:t>
            </w:r>
          </w:p>
          <w:p w:rsidR="00105FF9" w:rsidRPr="00105FF9" w:rsidRDefault="00105FF9" w:rsidP="00105FF9">
            <w:pPr>
              <w:spacing w:before="0"/>
              <w:ind w:left="360" w:hanging="360"/>
              <w:rPr>
                <w:b/>
              </w:rPr>
            </w:pPr>
          </w:p>
        </w:tc>
      </w:tr>
      <w:tr w:rsidR="009548CA" w:rsidRPr="00DE7766" w:rsidTr="00142446">
        <w:trPr>
          <w:trHeight w:val="360"/>
        </w:trPr>
        <w:tc>
          <w:tcPr>
            <w:tcW w:w="9000" w:type="dxa"/>
            <w:gridSpan w:val="8"/>
          </w:tcPr>
          <w:p w:rsidR="009548CA" w:rsidRPr="00105FF9" w:rsidRDefault="00105FF9" w:rsidP="00105FF9">
            <w:pPr>
              <w:pStyle w:val="Heading1"/>
              <w:jc w:val="center"/>
              <w:rPr>
                <w:b/>
              </w:rPr>
            </w:pPr>
            <w:r w:rsidRPr="00105FF9">
              <w:rPr>
                <w:b/>
              </w:rPr>
              <w:t>Summary of Skills</w:t>
            </w:r>
          </w:p>
        </w:tc>
      </w:tr>
      <w:tr w:rsidR="009548CA" w:rsidRPr="00DE7766" w:rsidTr="00142446">
        <w:trPr>
          <w:trHeight w:val="152"/>
        </w:trPr>
        <w:tc>
          <w:tcPr>
            <w:tcW w:w="452" w:type="dxa"/>
          </w:tcPr>
          <w:p w:rsidR="009548CA" w:rsidRDefault="009548CA" w:rsidP="00DE7766">
            <w:pPr>
              <w:pStyle w:val="Heading1"/>
            </w:pPr>
          </w:p>
        </w:tc>
        <w:tc>
          <w:tcPr>
            <w:tcW w:w="8548" w:type="dxa"/>
            <w:gridSpan w:val="7"/>
          </w:tcPr>
          <w:p w:rsidR="006A4AB5" w:rsidRDefault="006A4AB5" w:rsidP="006A4AB5">
            <w:pPr>
              <w:pStyle w:val="ListParagraph"/>
              <w:numPr>
                <w:ilvl w:val="0"/>
                <w:numId w:val="0"/>
              </w:numPr>
              <w:spacing w:before="0" w:after="0" w:line="240" w:lineRule="auto"/>
              <w:ind w:left="360"/>
            </w:pPr>
          </w:p>
          <w:p w:rsidR="00105FF9" w:rsidRPr="00105FF9" w:rsidRDefault="00105FF9" w:rsidP="00C87831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718"/>
            </w:pPr>
            <w:r w:rsidRPr="00105FF9">
              <w:t xml:space="preserve">Eight years of extensive Computer and Equipment repair experience </w:t>
            </w:r>
          </w:p>
          <w:p w:rsidR="00891C83" w:rsidRDefault="00105FF9" w:rsidP="00C87831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718"/>
            </w:pPr>
            <w:r w:rsidRPr="00105FF9">
              <w:t>Five years IT/networking ex</w:t>
            </w:r>
            <w:r w:rsidR="00CD292D">
              <w:t>perience</w:t>
            </w:r>
          </w:p>
          <w:p w:rsidR="00891C83" w:rsidRDefault="00665036" w:rsidP="00C87831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718"/>
            </w:pPr>
            <w:r>
              <w:t>Four</w:t>
            </w:r>
            <w:r w:rsidR="00105FF9" w:rsidRPr="00105FF9">
              <w:t xml:space="preserve"> yea</w:t>
            </w:r>
            <w:r w:rsidR="00CD292D">
              <w:t xml:space="preserve">rs of programming experience, specializing in </w:t>
            </w:r>
            <w:proofErr w:type="spellStart"/>
            <w:r w:rsidR="00CD292D">
              <w:t>php</w:t>
            </w:r>
            <w:proofErr w:type="spellEnd"/>
            <w:r w:rsidR="00CD292D">
              <w:t xml:space="preserve"> and </w:t>
            </w:r>
            <w:proofErr w:type="spellStart"/>
            <w:r w:rsidR="00CD292D">
              <w:t>mySQL</w:t>
            </w:r>
            <w:proofErr w:type="spellEnd"/>
            <w:r w:rsidR="00CD292D">
              <w:t xml:space="preserve"> driven web applications.</w:t>
            </w:r>
          </w:p>
          <w:p w:rsidR="00891C83" w:rsidRPr="00891C83" w:rsidRDefault="00891C83" w:rsidP="00665036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hanging="2"/>
              <w:rPr>
                <w:b/>
              </w:rPr>
            </w:pPr>
            <w:r>
              <w:br/>
            </w:r>
            <w:r w:rsidR="00D4662D" w:rsidRPr="00891C83">
              <w:rPr>
                <w:b/>
              </w:rPr>
              <w:t>Languages</w:t>
            </w:r>
            <w:r w:rsidR="006600E7" w:rsidRPr="00891C83">
              <w:rPr>
                <w:b/>
              </w:rPr>
              <w:t>:</w:t>
            </w:r>
            <w:r w:rsidR="005D4DBC" w:rsidRPr="00891C83">
              <w:rPr>
                <w:b/>
              </w:rPr>
              <w:t xml:space="preserve"> </w:t>
            </w:r>
          </w:p>
          <w:p w:rsidR="00891C83" w:rsidRPr="00891C83" w:rsidRDefault="005D4DBC" w:rsidP="00665036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718"/>
              <w:rPr>
                <w:rStyle w:val="Hyperlink"/>
                <w:color w:val="auto"/>
                <w:u w:val="none"/>
              </w:rPr>
            </w:pPr>
            <w:proofErr w:type="spellStart"/>
            <w:r w:rsidRPr="00891C83">
              <w:t>Git</w:t>
            </w:r>
            <w:proofErr w:type="spellEnd"/>
            <w:r w:rsidRPr="00891C83">
              <w:t xml:space="preserve"> Repository – </w:t>
            </w:r>
            <w:hyperlink r:id="rId11" w:history="1">
              <w:r w:rsidR="00481DD9" w:rsidRPr="00637752">
                <w:rPr>
                  <w:rStyle w:val="Hyperlink"/>
                </w:rPr>
                <w:t>https://github.com/plusonedev</w:t>
              </w:r>
            </w:hyperlink>
          </w:p>
          <w:p w:rsidR="00D4662D" w:rsidRPr="00105FF9" w:rsidRDefault="00721A59" w:rsidP="00665036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ind w:left="718"/>
            </w:pPr>
            <w:r w:rsidRPr="00105FF9">
              <w:t>Proficient in:</w:t>
            </w:r>
            <w:bookmarkStart w:id="0" w:name="_GoBack"/>
            <w:bookmarkEnd w:id="0"/>
            <w:r w:rsidRPr="00105FF9">
              <w:t xml:space="preserve"> PHP, JavaScript, Python</w:t>
            </w:r>
          </w:p>
          <w:p w:rsidR="00D4662D" w:rsidRPr="00105FF9" w:rsidRDefault="00721A59" w:rsidP="00665036">
            <w:pPr>
              <w:pStyle w:val="ListParagraph"/>
              <w:spacing w:before="0" w:after="0" w:line="240" w:lineRule="auto"/>
              <w:ind w:left="718"/>
            </w:pPr>
            <w:r w:rsidRPr="00105FF9">
              <w:t>Familiar with: C, Visual</w:t>
            </w:r>
            <w:r w:rsidR="000A48F9" w:rsidRPr="00105FF9">
              <w:t xml:space="preserve"> Basic</w:t>
            </w:r>
          </w:p>
          <w:p w:rsidR="00D4662D" w:rsidRPr="00105FF9" w:rsidRDefault="000A48F9" w:rsidP="00665036">
            <w:pPr>
              <w:pStyle w:val="ListParagraph"/>
              <w:spacing w:before="0" w:after="0" w:line="240" w:lineRule="auto"/>
              <w:ind w:left="718"/>
            </w:pPr>
            <w:r w:rsidRPr="00105FF9">
              <w:t>Database</w:t>
            </w:r>
            <w:r w:rsidR="00481DD9">
              <w:t>s</w:t>
            </w:r>
            <w:r w:rsidRPr="00105FF9">
              <w:t xml:space="preserve">: </w:t>
            </w:r>
            <w:r w:rsidR="00481DD9">
              <w:t>MySQL, mongo DB, becoming familiar with neo4j (graph database)</w:t>
            </w:r>
          </w:p>
          <w:p w:rsidR="009548CA" w:rsidRDefault="000A48F9" w:rsidP="00665036">
            <w:pPr>
              <w:pStyle w:val="ListParagraph"/>
              <w:spacing w:before="0" w:line="240" w:lineRule="auto"/>
              <w:ind w:left="718"/>
            </w:pPr>
            <w:r w:rsidRPr="00105FF9">
              <w:t>Platforms: Wind</w:t>
            </w:r>
            <w:r w:rsidR="00105FF9" w:rsidRPr="00105FF9">
              <w:t>ows server, Linux server (</w:t>
            </w:r>
            <w:r w:rsidR="00105FF9" w:rsidRPr="00CD292D">
              <w:rPr>
                <w:color w:val="000000" w:themeColor="text1"/>
              </w:rPr>
              <w:t>specializing</w:t>
            </w:r>
            <w:r w:rsidR="00105FF9" w:rsidRPr="00105FF9">
              <w:t xml:space="preserve"> in</w:t>
            </w:r>
            <w:r w:rsidRPr="00105FF9">
              <w:t xml:space="preserve"> </w:t>
            </w:r>
            <w:proofErr w:type="spellStart"/>
            <w:r w:rsidRPr="00105FF9">
              <w:t>Debian</w:t>
            </w:r>
            <w:proofErr w:type="spellEnd"/>
            <w:r w:rsidRPr="00105FF9">
              <w:t xml:space="preserve"> and </w:t>
            </w:r>
            <w:r w:rsidR="006600E7" w:rsidRPr="00105FF9">
              <w:t>its</w:t>
            </w:r>
            <w:r w:rsidRPr="00105FF9">
              <w:t xml:space="preserve"> derivatives)</w:t>
            </w:r>
            <w:r>
              <w:t xml:space="preserve"> </w:t>
            </w:r>
          </w:p>
        </w:tc>
      </w:tr>
      <w:tr w:rsidR="00DE7766" w:rsidRPr="00DE7766" w:rsidTr="00142446">
        <w:trPr>
          <w:trHeight w:val="360"/>
        </w:trPr>
        <w:tc>
          <w:tcPr>
            <w:tcW w:w="9000" w:type="dxa"/>
            <w:gridSpan w:val="8"/>
          </w:tcPr>
          <w:p w:rsidR="00DE7766" w:rsidRPr="00105FF9" w:rsidRDefault="00D97489" w:rsidP="00105FF9">
            <w:pPr>
              <w:pStyle w:val="Heading1"/>
              <w:jc w:val="center"/>
              <w:rPr>
                <w:b/>
              </w:rPr>
            </w:pPr>
            <w:r w:rsidRPr="00105FF9">
              <w:rPr>
                <w:b/>
              </w:rPr>
              <w:t>Experience</w:t>
            </w:r>
          </w:p>
        </w:tc>
      </w:tr>
      <w:tr w:rsidR="006962EF" w:rsidRPr="00DE7766" w:rsidTr="00142446">
        <w:trPr>
          <w:trHeight w:val="216"/>
        </w:trPr>
        <w:tc>
          <w:tcPr>
            <w:tcW w:w="474" w:type="dxa"/>
            <w:gridSpan w:val="2"/>
          </w:tcPr>
          <w:p w:rsidR="006962EF" w:rsidRPr="00DE7766" w:rsidRDefault="006962EF" w:rsidP="00DE7766"/>
        </w:tc>
        <w:tc>
          <w:tcPr>
            <w:tcW w:w="6351" w:type="dxa"/>
            <w:gridSpan w:val="3"/>
          </w:tcPr>
          <w:p w:rsidR="006962EF" w:rsidRPr="00DE7766" w:rsidRDefault="00787E92" w:rsidP="00787E92">
            <w:pPr>
              <w:pStyle w:val="Heading2"/>
            </w:pPr>
            <w:r>
              <w:t>IT Manager</w:t>
            </w:r>
          </w:p>
        </w:tc>
        <w:tc>
          <w:tcPr>
            <w:tcW w:w="2175" w:type="dxa"/>
            <w:gridSpan w:val="3"/>
          </w:tcPr>
          <w:p w:rsidR="006962EF" w:rsidRPr="00DE7766" w:rsidRDefault="00787E92" w:rsidP="00787E92">
            <w:pPr>
              <w:pStyle w:val="Dates"/>
            </w:pPr>
            <w:r>
              <w:t>6/30/2010 - Current</w:t>
            </w:r>
          </w:p>
        </w:tc>
      </w:tr>
      <w:tr w:rsidR="006962EF" w:rsidRPr="00DE7766" w:rsidTr="00142446">
        <w:trPr>
          <w:trHeight w:val="1098"/>
        </w:trPr>
        <w:tc>
          <w:tcPr>
            <w:tcW w:w="474" w:type="dxa"/>
            <w:gridSpan w:val="2"/>
          </w:tcPr>
          <w:p w:rsidR="006962EF" w:rsidRPr="00DE7766" w:rsidRDefault="006962EF" w:rsidP="00DE7766"/>
        </w:tc>
        <w:tc>
          <w:tcPr>
            <w:tcW w:w="8526" w:type="dxa"/>
            <w:gridSpan w:val="6"/>
          </w:tcPr>
          <w:p w:rsidR="006962EF" w:rsidRPr="00D97489" w:rsidRDefault="00787E92" w:rsidP="007D5AB6">
            <w:pPr>
              <w:pStyle w:val="Location"/>
            </w:pPr>
            <w:r>
              <w:t>Bishop Energy Services</w:t>
            </w:r>
          </w:p>
          <w:p w:rsidR="00D4662D" w:rsidRPr="0010077D" w:rsidRDefault="004E6C86" w:rsidP="00142446">
            <w:pPr>
              <w:pStyle w:val="ListParagraph"/>
              <w:ind w:left="516"/>
            </w:pPr>
            <w:r>
              <w:t>Management of</w:t>
            </w:r>
            <w:r w:rsidR="00721A59" w:rsidRPr="00721A59">
              <w:t xml:space="preserve"> a Windows and Linux based network, Active Directory based authentication, and </w:t>
            </w:r>
            <w:r w:rsidRPr="00721A59">
              <w:t>MySQL</w:t>
            </w:r>
            <w:r w:rsidR="00721A59" w:rsidRPr="00721A59">
              <w:t xml:space="preserve"> database management.  All systems </w:t>
            </w:r>
            <w:r w:rsidR="00105FF9" w:rsidRPr="00CD292D">
              <w:rPr>
                <w:color w:val="000000" w:themeColor="text1"/>
              </w:rPr>
              <w:t xml:space="preserve">run </w:t>
            </w:r>
            <w:r w:rsidR="00721A59" w:rsidRPr="00721A59">
              <w:t xml:space="preserve">virtualized on a </w:t>
            </w:r>
            <w:r w:rsidRPr="00721A59">
              <w:t>VMware</w:t>
            </w:r>
            <w:r w:rsidR="00721A59" w:rsidRPr="00721A59">
              <w:t xml:space="preserve"> </w:t>
            </w:r>
            <w:proofErr w:type="spellStart"/>
            <w:r w:rsidR="00721A59" w:rsidRPr="00721A59">
              <w:t>ESXi</w:t>
            </w:r>
            <w:proofErr w:type="spellEnd"/>
            <w:r w:rsidR="00721A59" w:rsidRPr="00721A59">
              <w:t xml:space="preserve"> server.</w:t>
            </w:r>
          </w:p>
          <w:p w:rsidR="00D4662D" w:rsidRPr="0010077D" w:rsidRDefault="004E6C86" w:rsidP="00142446">
            <w:pPr>
              <w:pStyle w:val="ListParagraph"/>
              <w:ind w:left="516"/>
            </w:pPr>
            <w:r>
              <w:t>Designed work flow for a</w:t>
            </w:r>
            <w:r w:rsidR="00721A59" w:rsidRPr="00721A59">
              <w:t xml:space="preserve"> residential and commercial customer program that managed customer </w:t>
            </w:r>
            <w:r>
              <w:t>enrollments with two major</w:t>
            </w:r>
            <w:r w:rsidR="00105FF9">
              <w:t xml:space="preserve"> utility companies</w:t>
            </w:r>
            <w:r w:rsidR="00721A59" w:rsidRPr="00721A59">
              <w:t>. Developed customer manage</w:t>
            </w:r>
            <w:r w:rsidR="00105FF9">
              <w:t xml:space="preserve">ment software in PHP and python </w:t>
            </w:r>
            <w:r w:rsidR="00105FF9" w:rsidRPr="00CD292D">
              <w:rPr>
                <w:color w:val="000000" w:themeColor="text1"/>
              </w:rPr>
              <w:t xml:space="preserve">for every day use and </w:t>
            </w:r>
            <w:r w:rsidR="00CD292D" w:rsidRPr="00CD292D">
              <w:rPr>
                <w:color w:val="000000" w:themeColor="text1"/>
              </w:rPr>
              <w:t>sustained 99.99% uptime.</w:t>
            </w:r>
          </w:p>
          <w:p w:rsidR="006962EF" w:rsidRPr="00D4662D" w:rsidRDefault="004E6C86" w:rsidP="00142446">
            <w:pPr>
              <w:pStyle w:val="ListParagraph"/>
              <w:ind w:left="516"/>
            </w:pPr>
            <w:r>
              <w:t>D</w:t>
            </w:r>
            <w:r w:rsidR="00481DD9">
              <w:t>eveloped</w:t>
            </w:r>
            <w:r w:rsidR="00CD292D">
              <w:t xml:space="preserve"> embedded systems</w:t>
            </w:r>
            <w:r w:rsidR="00105FF9">
              <w:t xml:space="preserve"> </w:t>
            </w:r>
            <w:r w:rsidR="00721A59" w:rsidRPr="00721A59">
              <w:t>controller fo</w:t>
            </w:r>
            <w:r>
              <w:t>r a bio-fuel furnace</w:t>
            </w:r>
            <w:r w:rsidR="00721A59" w:rsidRPr="00721A59">
              <w:t xml:space="preserve"> based on an Atmel Mega processor with firmware written in C.</w:t>
            </w:r>
          </w:p>
        </w:tc>
      </w:tr>
      <w:tr w:rsidR="006962EF" w:rsidRPr="00DE7766" w:rsidTr="00142446">
        <w:trPr>
          <w:trHeight w:val="216"/>
        </w:trPr>
        <w:tc>
          <w:tcPr>
            <w:tcW w:w="474" w:type="dxa"/>
            <w:gridSpan w:val="2"/>
          </w:tcPr>
          <w:p w:rsidR="006962EF" w:rsidRPr="00DE7766" w:rsidRDefault="006962EF" w:rsidP="00DE7766"/>
        </w:tc>
        <w:tc>
          <w:tcPr>
            <w:tcW w:w="6404" w:type="dxa"/>
            <w:gridSpan w:val="5"/>
          </w:tcPr>
          <w:p w:rsidR="006962EF" w:rsidRPr="00DE7766" w:rsidRDefault="00997D95" w:rsidP="00997D95">
            <w:pPr>
              <w:pStyle w:val="Heading2"/>
            </w:pPr>
            <w:r>
              <w:t>Information Technology Consultant</w:t>
            </w:r>
          </w:p>
        </w:tc>
        <w:tc>
          <w:tcPr>
            <w:tcW w:w="2122" w:type="dxa"/>
          </w:tcPr>
          <w:p w:rsidR="006962EF" w:rsidRPr="00F510D1" w:rsidRDefault="00787E92" w:rsidP="00787E92">
            <w:pPr>
              <w:pStyle w:val="Dates"/>
            </w:pPr>
            <w:r>
              <w:t xml:space="preserve">6/28/2008 – </w:t>
            </w:r>
            <w:r w:rsidR="00997D95">
              <w:t>Current</w:t>
            </w:r>
          </w:p>
        </w:tc>
      </w:tr>
      <w:tr w:rsidR="006962EF" w:rsidRPr="00DE7766" w:rsidTr="00142446">
        <w:trPr>
          <w:trHeight w:val="1020"/>
        </w:trPr>
        <w:tc>
          <w:tcPr>
            <w:tcW w:w="474" w:type="dxa"/>
            <w:gridSpan w:val="2"/>
          </w:tcPr>
          <w:p w:rsidR="006962EF" w:rsidRPr="00DE7766" w:rsidRDefault="006962EF" w:rsidP="00DE7766"/>
        </w:tc>
        <w:tc>
          <w:tcPr>
            <w:tcW w:w="8526" w:type="dxa"/>
            <w:gridSpan w:val="6"/>
          </w:tcPr>
          <w:p w:rsidR="007D5AB6" w:rsidRDefault="00997D95" w:rsidP="007D5AB6">
            <w:pPr>
              <w:pStyle w:val="Location"/>
              <w:rPr>
                <w:i w:val="0"/>
              </w:rPr>
            </w:pPr>
            <w:r>
              <w:t>Plus One Developments</w:t>
            </w:r>
          </w:p>
          <w:p w:rsidR="00721A59" w:rsidRDefault="00997D95" w:rsidP="00142446">
            <w:pPr>
              <w:pStyle w:val="ListParagraph"/>
              <w:spacing w:before="0" w:after="0" w:line="240" w:lineRule="auto"/>
              <w:ind w:left="516"/>
            </w:pPr>
            <w:r>
              <w:t xml:space="preserve">Workflow and online strategy </w:t>
            </w:r>
            <w:r w:rsidR="005458EB">
              <w:t>advising</w:t>
            </w:r>
          </w:p>
          <w:p w:rsidR="00997D95" w:rsidRPr="00D97489" w:rsidRDefault="00997D95" w:rsidP="00142446">
            <w:pPr>
              <w:pStyle w:val="ListParagraph"/>
              <w:spacing w:before="0" w:after="0" w:line="240" w:lineRule="auto"/>
              <w:ind w:left="516"/>
            </w:pPr>
            <w:r>
              <w:t>Software development</w:t>
            </w:r>
          </w:p>
          <w:p w:rsidR="004E6C86" w:rsidRPr="004E6C86" w:rsidRDefault="00997D95" w:rsidP="004E6C86">
            <w:pPr>
              <w:pStyle w:val="ListParagraph"/>
              <w:spacing w:before="0" w:after="0" w:line="240" w:lineRule="auto"/>
              <w:ind w:left="516"/>
            </w:pPr>
            <w:r>
              <w:t>Web &amp; mobile development</w:t>
            </w:r>
          </w:p>
        </w:tc>
      </w:tr>
      <w:tr w:rsidR="006962EF" w:rsidRPr="00DE7766" w:rsidTr="00142446">
        <w:trPr>
          <w:trHeight w:val="360"/>
        </w:trPr>
        <w:tc>
          <w:tcPr>
            <w:tcW w:w="9000" w:type="dxa"/>
            <w:gridSpan w:val="8"/>
          </w:tcPr>
          <w:p w:rsidR="006962EF" w:rsidRPr="00105FF9" w:rsidRDefault="006962EF" w:rsidP="00105FF9">
            <w:pPr>
              <w:pStyle w:val="Heading1"/>
              <w:jc w:val="center"/>
              <w:rPr>
                <w:b/>
              </w:rPr>
            </w:pPr>
            <w:r w:rsidRPr="00105FF9">
              <w:rPr>
                <w:b/>
              </w:rPr>
              <w:t>Education</w:t>
            </w:r>
          </w:p>
        </w:tc>
      </w:tr>
      <w:tr w:rsidR="006962EF" w:rsidRPr="00DE7766" w:rsidTr="00142446">
        <w:trPr>
          <w:trHeight w:val="216"/>
        </w:trPr>
        <w:tc>
          <w:tcPr>
            <w:tcW w:w="558" w:type="dxa"/>
            <w:gridSpan w:val="3"/>
          </w:tcPr>
          <w:p w:rsidR="006962EF" w:rsidRPr="006962EF" w:rsidRDefault="006962EF" w:rsidP="006962EF"/>
        </w:tc>
        <w:tc>
          <w:tcPr>
            <w:tcW w:w="6320" w:type="dxa"/>
            <w:gridSpan w:val="4"/>
          </w:tcPr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3052"/>
              <w:gridCol w:w="3052"/>
            </w:tblGrid>
            <w:tr w:rsidR="00105FF9" w:rsidRPr="00485A9B">
              <w:trPr>
                <w:trHeight w:val="255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5FF9" w:rsidRPr="00665036" w:rsidRDefault="00105FF9" w:rsidP="00665036">
                  <w:pPr>
                    <w:pStyle w:val="Location"/>
                    <w:ind w:left="-216" w:firstLine="180"/>
                  </w:pPr>
                  <w:r w:rsidRPr="00665036">
                    <w:rPr>
                      <w:b/>
                    </w:rPr>
                    <w:t xml:space="preserve">Delta Community College </w:t>
                  </w:r>
                </w:p>
              </w:tc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05FF9" w:rsidRPr="00665036" w:rsidRDefault="00105FF9" w:rsidP="00105FF9">
                  <w:pPr>
                    <w:pStyle w:val="Location"/>
                    <w:jc w:val="center"/>
                    <w:rPr>
                      <w:b/>
                    </w:rPr>
                  </w:pPr>
                  <w:r w:rsidRPr="00665036">
                    <w:rPr>
                      <w:b/>
                    </w:rPr>
                    <w:t>University Center, MI</w:t>
                  </w:r>
                </w:p>
              </w:tc>
            </w:tr>
            <w:tr w:rsidR="00105FF9">
              <w:trPr>
                <w:trHeight w:val="255"/>
              </w:trPr>
              <w:tc>
                <w:tcPr>
                  <w:tcW w:w="6086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:rsidR="00105FF9" w:rsidRDefault="00090B35" w:rsidP="00665036">
                  <w:pPr>
                    <w:pStyle w:val="Location"/>
                    <w:numPr>
                      <w:ilvl w:val="0"/>
                      <w:numId w:val="25"/>
                    </w:numPr>
                    <w:ind w:left="234" w:hanging="180"/>
                    <w:rPr>
                      <w:i w:val="0"/>
                    </w:rPr>
                  </w:pPr>
                  <w:r>
                    <w:rPr>
                      <w:i w:val="0"/>
                    </w:rPr>
                    <w:t xml:space="preserve">3.98 GPA - </w:t>
                  </w:r>
                  <w:r w:rsidR="00105FF9">
                    <w:rPr>
                      <w:i w:val="0"/>
                    </w:rPr>
                    <w:t xml:space="preserve">Currently enrolled and </w:t>
                  </w:r>
                  <w:r w:rsidR="00105FF9" w:rsidRPr="00CD292D">
                    <w:rPr>
                      <w:i w:val="0"/>
                      <w:color w:val="000000" w:themeColor="text1"/>
                    </w:rPr>
                    <w:t>pursuing</w:t>
                  </w:r>
                  <w:r w:rsidR="00105FF9">
                    <w:rPr>
                      <w:i w:val="0"/>
                    </w:rPr>
                    <w:t xml:space="preserve"> an associate’s degree in Computer Science </w:t>
                  </w:r>
                  <w:r w:rsidR="006600E7">
                    <w:rPr>
                      <w:i w:val="0"/>
                    </w:rPr>
                    <w:t>–</w:t>
                  </w:r>
                  <w:r w:rsidR="00105FF9">
                    <w:rPr>
                      <w:i w:val="0"/>
                    </w:rPr>
                    <w:t xml:space="preserve"> Programming</w:t>
                  </w:r>
                  <w:r w:rsidR="006600E7">
                    <w:rPr>
                      <w:i w:val="0"/>
                    </w:rPr>
                    <w:t xml:space="preserve"> </w:t>
                  </w:r>
                  <w:r w:rsidR="006600E7" w:rsidRPr="006600E7">
                    <w:rPr>
                      <w:i w:val="0"/>
                      <w:sz w:val="14"/>
                      <w:szCs w:val="14"/>
                    </w:rPr>
                    <w:t xml:space="preserve">(will be transferring associate’s to Saginaw Valley State University </w:t>
                  </w:r>
                  <w:r w:rsidR="00665036">
                    <w:rPr>
                      <w:i w:val="0"/>
                      <w:sz w:val="14"/>
                      <w:szCs w:val="14"/>
                    </w:rPr>
                    <w:t xml:space="preserve">to </w:t>
                  </w:r>
                  <w:r w:rsidR="00B84B4A">
                    <w:rPr>
                      <w:i w:val="0"/>
                      <w:sz w:val="14"/>
                      <w:szCs w:val="14"/>
                    </w:rPr>
                    <w:t>pursue a</w:t>
                  </w:r>
                  <w:r w:rsidR="006600E7" w:rsidRPr="006600E7">
                    <w:rPr>
                      <w:i w:val="0"/>
                      <w:sz w:val="14"/>
                      <w:szCs w:val="14"/>
                    </w:rPr>
                    <w:t xml:space="preserve"> bachelor’s d</w:t>
                  </w:r>
                  <w:r w:rsidR="006600E7">
                    <w:rPr>
                      <w:i w:val="0"/>
                      <w:sz w:val="14"/>
                      <w:szCs w:val="14"/>
                    </w:rPr>
                    <w:t>egree</w:t>
                  </w:r>
                  <w:r w:rsidR="006600E7" w:rsidRPr="006600E7">
                    <w:rPr>
                      <w:i w:val="0"/>
                      <w:sz w:val="14"/>
                      <w:szCs w:val="14"/>
                    </w:rPr>
                    <w:t>)</w:t>
                  </w:r>
                </w:p>
              </w:tc>
            </w:tr>
          </w:tbl>
          <w:p w:rsidR="006962EF" w:rsidRPr="006962EF" w:rsidRDefault="006962EF" w:rsidP="00665036">
            <w:pPr>
              <w:pStyle w:val="Heading2"/>
            </w:pPr>
          </w:p>
        </w:tc>
        <w:tc>
          <w:tcPr>
            <w:tcW w:w="2122" w:type="dxa"/>
          </w:tcPr>
          <w:p w:rsidR="006962EF" w:rsidRPr="006962EF" w:rsidRDefault="00105FF9" w:rsidP="000B28B8">
            <w:pPr>
              <w:pStyle w:val="Dates"/>
            </w:pPr>
            <w:r>
              <w:t>2012-2016</w:t>
            </w:r>
          </w:p>
        </w:tc>
      </w:tr>
      <w:tr w:rsidR="00665036" w:rsidRPr="00DE7766" w:rsidTr="00142446">
        <w:trPr>
          <w:trHeight w:val="255"/>
        </w:trPr>
        <w:tc>
          <w:tcPr>
            <w:tcW w:w="558" w:type="dxa"/>
            <w:gridSpan w:val="3"/>
          </w:tcPr>
          <w:p w:rsidR="00665036" w:rsidRPr="006962EF" w:rsidRDefault="00665036" w:rsidP="006962EF"/>
        </w:tc>
        <w:tc>
          <w:tcPr>
            <w:tcW w:w="6300" w:type="dxa"/>
            <w:gridSpan w:val="3"/>
          </w:tcPr>
          <w:p w:rsidR="00665036" w:rsidRPr="00665036" w:rsidRDefault="00665036" w:rsidP="00665036">
            <w:pPr>
              <w:pStyle w:val="Location"/>
              <w:rPr>
                <w:b/>
              </w:rPr>
            </w:pPr>
            <w:r w:rsidRPr="00665036">
              <w:rPr>
                <w:b/>
              </w:rPr>
              <w:t xml:space="preserve">  </w:t>
            </w:r>
            <w:r w:rsidRPr="00665036">
              <w:rPr>
                <w:b/>
              </w:rPr>
              <w:t xml:space="preserve">Vassar High School                                    Vassar, MI                                                            </w:t>
            </w:r>
          </w:p>
          <w:p w:rsidR="00665036" w:rsidRDefault="00665036" w:rsidP="00665036">
            <w:pPr>
              <w:pStyle w:val="ListParagraph"/>
              <w:numPr>
                <w:ilvl w:val="0"/>
                <w:numId w:val="24"/>
              </w:numPr>
              <w:spacing w:after="0"/>
              <w:ind w:left="342" w:hanging="180"/>
            </w:pPr>
            <w:r>
              <w:t xml:space="preserve">General Education Diploma </w:t>
            </w:r>
          </w:p>
          <w:p w:rsidR="00665036" w:rsidRDefault="00665036" w:rsidP="00665036">
            <w:pPr>
              <w:pStyle w:val="ListParagraph"/>
              <w:numPr>
                <w:ilvl w:val="0"/>
                <w:numId w:val="24"/>
              </w:numPr>
              <w:spacing w:after="0"/>
              <w:ind w:left="342" w:hanging="180"/>
            </w:pPr>
            <w:r>
              <w:t>Computer repair &amp; web design studied at Tuscola Technology Center</w:t>
            </w:r>
          </w:p>
        </w:tc>
        <w:tc>
          <w:tcPr>
            <w:tcW w:w="2142" w:type="dxa"/>
            <w:gridSpan w:val="2"/>
          </w:tcPr>
          <w:p w:rsidR="00665036" w:rsidRPr="006962EF" w:rsidRDefault="00665036" w:rsidP="00665036">
            <w:pPr>
              <w:spacing w:before="0" w:after="0"/>
              <w:ind w:left="360" w:hanging="360"/>
              <w:jc w:val="right"/>
            </w:pPr>
            <w:r>
              <w:t>1997</w:t>
            </w:r>
            <w:r>
              <w:t>-</w:t>
            </w:r>
            <w:r>
              <w:t xml:space="preserve">2001  </w:t>
            </w:r>
            <w:r>
              <w:br/>
            </w:r>
          </w:p>
        </w:tc>
      </w:tr>
      <w:tr w:rsidR="00142446" w:rsidRPr="00DE7766" w:rsidTr="00142446">
        <w:trPr>
          <w:trHeight w:val="255"/>
        </w:trPr>
        <w:tc>
          <w:tcPr>
            <w:tcW w:w="9000" w:type="dxa"/>
            <w:gridSpan w:val="8"/>
          </w:tcPr>
          <w:p w:rsidR="00142446" w:rsidRDefault="00142446" w:rsidP="00105FF9">
            <w:pPr>
              <w:pStyle w:val="Location"/>
              <w:jc w:val="center"/>
              <w:rPr>
                <w:b/>
                <w:i w:val="0"/>
              </w:rPr>
            </w:pPr>
          </w:p>
        </w:tc>
      </w:tr>
      <w:tr w:rsidR="00105FF9" w:rsidRPr="00DE7766" w:rsidTr="00142446">
        <w:trPr>
          <w:trHeight w:val="255"/>
        </w:trPr>
        <w:tc>
          <w:tcPr>
            <w:tcW w:w="9000" w:type="dxa"/>
            <w:gridSpan w:val="8"/>
          </w:tcPr>
          <w:p w:rsidR="00105FF9" w:rsidRPr="00105FF9" w:rsidRDefault="00105FF9" w:rsidP="00105FF9">
            <w:pPr>
              <w:pStyle w:val="Location"/>
              <w:jc w:val="center"/>
              <w:rPr>
                <w:i w:val="0"/>
              </w:rPr>
            </w:pPr>
            <w:r>
              <w:rPr>
                <w:b/>
                <w:i w:val="0"/>
              </w:rPr>
              <w:t xml:space="preserve"> </w:t>
            </w:r>
            <w:r w:rsidRPr="00105FF9">
              <w:rPr>
                <w:b/>
                <w:i w:val="0"/>
              </w:rPr>
              <w:t>REFERENCES</w:t>
            </w:r>
          </w:p>
        </w:tc>
      </w:tr>
      <w:tr w:rsidR="005458EB" w:rsidTr="00142446">
        <w:tc>
          <w:tcPr>
            <w:tcW w:w="4500" w:type="dxa"/>
            <w:gridSpan w:val="4"/>
          </w:tcPr>
          <w:p w:rsidR="005458EB" w:rsidRDefault="005458EB" w:rsidP="00481DD9">
            <w:pPr>
              <w:ind w:left="90" w:hanging="90"/>
            </w:pPr>
            <w:r>
              <w:t xml:space="preserve">Mark </w:t>
            </w:r>
            <w:proofErr w:type="spellStart"/>
            <w:r>
              <w:t>Livernois</w:t>
            </w:r>
            <w:proofErr w:type="spellEnd"/>
            <w:r>
              <w:t xml:space="preserve"> – Current Customer</w:t>
            </w:r>
            <w:r>
              <w:br/>
            </w:r>
            <w:r w:rsidR="00481DD9">
              <w:rPr>
                <w:sz w:val="14"/>
                <w:szCs w:val="14"/>
              </w:rPr>
              <w:t xml:space="preserve">Services Supplied: </w:t>
            </w:r>
            <w:r w:rsidRPr="005458EB">
              <w:rPr>
                <w:sz w:val="14"/>
                <w:szCs w:val="14"/>
              </w:rPr>
              <w:t xml:space="preserve">Email Hosting / </w:t>
            </w:r>
            <w:proofErr w:type="spellStart"/>
            <w:r w:rsidRPr="005458EB">
              <w:rPr>
                <w:sz w:val="14"/>
                <w:szCs w:val="14"/>
              </w:rPr>
              <w:t>Webdesign</w:t>
            </w:r>
            <w:proofErr w:type="spellEnd"/>
          </w:p>
        </w:tc>
        <w:tc>
          <w:tcPr>
            <w:tcW w:w="4500" w:type="dxa"/>
            <w:gridSpan w:val="4"/>
          </w:tcPr>
          <w:p w:rsidR="005458EB" w:rsidRDefault="00481DD9" w:rsidP="00481DD9">
            <w:pPr>
              <w:jc w:val="right"/>
            </w:pPr>
            <w:r>
              <w:t>(</w:t>
            </w:r>
            <w:r w:rsidR="005458EB">
              <w:t>989</w:t>
            </w:r>
            <w:r>
              <w:t xml:space="preserve">) </w:t>
            </w:r>
            <w:r w:rsidR="005458EB">
              <w:t>941</w:t>
            </w:r>
            <w:r>
              <w:t>-</w:t>
            </w:r>
            <w:r w:rsidR="005458EB">
              <w:t>0018</w:t>
            </w:r>
          </w:p>
        </w:tc>
      </w:tr>
      <w:tr w:rsidR="005458EB" w:rsidTr="00142446">
        <w:tc>
          <w:tcPr>
            <w:tcW w:w="4500" w:type="dxa"/>
            <w:gridSpan w:val="4"/>
          </w:tcPr>
          <w:p w:rsidR="005458EB" w:rsidRDefault="005458EB" w:rsidP="00481DD9">
            <w:pPr>
              <w:ind w:left="90" w:hanging="90"/>
            </w:pPr>
            <w:r>
              <w:t xml:space="preserve">James Chilton – </w:t>
            </w:r>
            <w:r w:rsidR="00481DD9">
              <w:t>Current Customer</w:t>
            </w:r>
            <w:r w:rsidR="00665036">
              <w:br/>
            </w:r>
            <w:r w:rsidR="00481DD9">
              <w:rPr>
                <w:sz w:val="14"/>
                <w:szCs w:val="14"/>
              </w:rPr>
              <w:t xml:space="preserve">Services supplied: </w:t>
            </w:r>
            <w:r w:rsidRPr="00665036">
              <w:rPr>
                <w:sz w:val="14"/>
                <w:szCs w:val="14"/>
              </w:rPr>
              <w:t>Social Media Strategy Consulting</w:t>
            </w:r>
          </w:p>
        </w:tc>
        <w:tc>
          <w:tcPr>
            <w:tcW w:w="4500" w:type="dxa"/>
            <w:gridSpan w:val="4"/>
          </w:tcPr>
          <w:p w:rsidR="005458EB" w:rsidRDefault="00481DD9" w:rsidP="00481DD9">
            <w:pPr>
              <w:jc w:val="right"/>
            </w:pPr>
            <w:r>
              <w:t>(989) 430-3699</w:t>
            </w:r>
          </w:p>
        </w:tc>
      </w:tr>
    </w:tbl>
    <w:p w:rsidR="008E18D5" w:rsidRPr="00DE7766" w:rsidRDefault="008E18D5" w:rsidP="00010984"/>
    <w:sectPr w:rsidR="008E18D5" w:rsidRPr="00DE7766" w:rsidSect="00105FF9">
      <w:pgSz w:w="12240" w:h="15840"/>
      <w:pgMar w:top="288" w:right="1728" w:bottom="28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A326484"/>
    <w:multiLevelType w:val="hybridMultilevel"/>
    <w:tmpl w:val="B97A3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7C530A"/>
    <w:multiLevelType w:val="hybridMultilevel"/>
    <w:tmpl w:val="F2BC9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736040C"/>
    <w:multiLevelType w:val="hybridMultilevel"/>
    <w:tmpl w:val="ECC84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1970396"/>
    <w:multiLevelType w:val="hybridMultilevel"/>
    <w:tmpl w:val="AEE29B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247AD6"/>
    <w:multiLevelType w:val="hybridMultilevel"/>
    <w:tmpl w:val="61DEE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22C07"/>
    <w:multiLevelType w:val="hybridMultilevel"/>
    <w:tmpl w:val="67F6A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713B3"/>
    <w:multiLevelType w:val="hybridMultilevel"/>
    <w:tmpl w:val="300C9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2"/>
  </w:num>
  <w:num w:numId="5">
    <w:abstractNumId w:val="13"/>
  </w:num>
  <w:num w:numId="6">
    <w:abstractNumId w:val="20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19"/>
  </w:num>
  <w:num w:numId="20">
    <w:abstractNumId w:val="11"/>
  </w:num>
  <w:num w:numId="21">
    <w:abstractNumId w:val="15"/>
  </w:num>
  <w:num w:numId="22">
    <w:abstractNumId w:val="14"/>
  </w:num>
  <w:num w:numId="23">
    <w:abstractNumId w:val="24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proofState w:spelling="clean" w:grammar="clean"/>
  <w:attachedTemplate r:id="rId1"/>
  <w:stylePaneFormatFilter w:val="3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B8"/>
    <w:rsid w:val="000022EB"/>
    <w:rsid w:val="00010984"/>
    <w:rsid w:val="00075E73"/>
    <w:rsid w:val="00090B35"/>
    <w:rsid w:val="000A48F9"/>
    <w:rsid w:val="000B0EE9"/>
    <w:rsid w:val="000B28B8"/>
    <w:rsid w:val="0010077D"/>
    <w:rsid w:val="00105FF9"/>
    <w:rsid w:val="00116379"/>
    <w:rsid w:val="00142446"/>
    <w:rsid w:val="00186417"/>
    <w:rsid w:val="0025418C"/>
    <w:rsid w:val="002911C8"/>
    <w:rsid w:val="002C41FD"/>
    <w:rsid w:val="002D38BA"/>
    <w:rsid w:val="00301257"/>
    <w:rsid w:val="00361AFB"/>
    <w:rsid w:val="00374E86"/>
    <w:rsid w:val="003F5303"/>
    <w:rsid w:val="0041118B"/>
    <w:rsid w:val="004541AD"/>
    <w:rsid w:val="004571E1"/>
    <w:rsid w:val="00481DD9"/>
    <w:rsid w:val="00485A9B"/>
    <w:rsid w:val="004E6C86"/>
    <w:rsid w:val="005458EB"/>
    <w:rsid w:val="0057308E"/>
    <w:rsid w:val="005C5D33"/>
    <w:rsid w:val="005D4DBC"/>
    <w:rsid w:val="006600E7"/>
    <w:rsid w:val="00665036"/>
    <w:rsid w:val="006962EF"/>
    <w:rsid w:val="006A4AB5"/>
    <w:rsid w:val="006E2432"/>
    <w:rsid w:val="0070392E"/>
    <w:rsid w:val="007068BC"/>
    <w:rsid w:val="00721A59"/>
    <w:rsid w:val="00787E92"/>
    <w:rsid w:val="00790D50"/>
    <w:rsid w:val="007A2F12"/>
    <w:rsid w:val="007D5AB6"/>
    <w:rsid w:val="00826B33"/>
    <w:rsid w:val="00891C83"/>
    <w:rsid w:val="008E18D5"/>
    <w:rsid w:val="0090731C"/>
    <w:rsid w:val="00907793"/>
    <w:rsid w:val="009548CA"/>
    <w:rsid w:val="00987217"/>
    <w:rsid w:val="00997D95"/>
    <w:rsid w:val="009D3FC0"/>
    <w:rsid w:val="009F3AE7"/>
    <w:rsid w:val="00A07D6A"/>
    <w:rsid w:val="00A84E65"/>
    <w:rsid w:val="00AC26FD"/>
    <w:rsid w:val="00AF1168"/>
    <w:rsid w:val="00B22488"/>
    <w:rsid w:val="00B43DBC"/>
    <w:rsid w:val="00B54803"/>
    <w:rsid w:val="00B84B4A"/>
    <w:rsid w:val="00C069B4"/>
    <w:rsid w:val="00C302EE"/>
    <w:rsid w:val="00C55F0B"/>
    <w:rsid w:val="00C87831"/>
    <w:rsid w:val="00CD22BE"/>
    <w:rsid w:val="00CD292D"/>
    <w:rsid w:val="00D449BA"/>
    <w:rsid w:val="00D4662D"/>
    <w:rsid w:val="00D720EA"/>
    <w:rsid w:val="00D97489"/>
    <w:rsid w:val="00DB4C07"/>
    <w:rsid w:val="00DE7766"/>
    <w:rsid w:val="00E000CF"/>
    <w:rsid w:val="00E33FCE"/>
    <w:rsid w:val="00EB633B"/>
    <w:rsid w:val="00F51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787E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D4DBC"/>
    <w:rPr>
      <w:color w:val="800080" w:themeColor="followedHyperlink"/>
      <w:u w:val="single"/>
    </w:rPr>
  </w:style>
  <w:style w:type="table" w:styleId="TableGrid">
    <w:name w:val="Table Grid"/>
    <w:basedOn w:val="TableNormal"/>
    <w:rsid w:val="00545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787E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D4DBC"/>
    <w:rPr>
      <w:color w:val="800080" w:themeColor="followedHyperlink"/>
      <w:u w:val="single"/>
    </w:rPr>
  </w:style>
  <w:style w:type="table" w:styleId="TableGrid">
    <w:name w:val="Table Grid"/>
    <w:basedOn w:val="TableNormal"/>
    <w:rsid w:val="005458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lusonedev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resume.plusonedevelopments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mike@plusonedevelopments.com?subject=Very%20impressive!%20When%20can%20you%20start?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talTuna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BD2CAB-F280-4F51-B054-A1A79D855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146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DealerTrack, Inc.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mike kelly</dc:creator>
  <cp:lastModifiedBy>Mike T. Kelly</cp:lastModifiedBy>
  <cp:revision>5</cp:revision>
  <cp:lastPrinted>2015-06-29T15:28:00Z</cp:lastPrinted>
  <dcterms:created xsi:type="dcterms:W3CDTF">2015-06-29T15:23:00Z</dcterms:created>
  <dcterms:modified xsi:type="dcterms:W3CDTF">2015-06-29T17:49:00Z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